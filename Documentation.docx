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14:paraId="10EA6EC3" w14:textId="77777777" w:rsidTr="00F86413">
            <w:trPr>
              <w:trHeight w:val="2880"/>
              <w:jc w:val="center"/>
            </w:trPr>
            <w:tc>
              <w:tcPr>
                <w:tcW w:w="5000" w:type="pct"/>
              </w:tcPr>
              <w:p w14:paraId="17CF9095" w14:textId="77777777"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14:paraId="1F2394CA" w14:textId="77777777" w:rsidTr="00F8641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14:paraId="0CA7DF06" w14:textId="77777777"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14:paraId="01E92644" w14:textId="77777777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14:paraId="330FD849" w14:textId="77777777" w:rsidR="00093BE1" w:rsidRDefault="002E71D9" w:rsidP="002E71D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RosePoem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 xml:space="preserve"> Flower Delivery</w:t>
                    </w:r>
                  </w:p>
                </w:tc>
              </w:sdtContent>
            </w:sdt>
          </w:tr>
          <w:tr w:rsidR="00093BE1" w14:paraId="5176761C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86DA597" w14:textId="77777777" w:rsidR="00093BE1" w:rsidRDefault="00093BE1">
                <w:pPr>
                  <w:pStyle w:val="NoSpacing"/>
                  <w:jc w:val="center"/>
                </w:pPr>
              </w:p>
            </w:tc>
          </w:tr>
          <w:tr w:rsidR="00093BE1" w14:paraId="70CD7CBA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489E025D" w14:textId="77777777" w:rsidR="00093BE1" w:rsidRDefault="002E71D9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Irina </w:t>
                    </w:r>
                    <w:proofErr w:type="spellStart"/>
                    <w:r>
                      <w:rPr>
                        <w:b/>
                        <w:bCs/>
                      </w:rPr>
                      <w:t>Lobova</w:t>
                    </w:r>
                    <w:proofErr w:type="spellEnd"/>
                  </w:p>
                </w:tc>
              </w:sdtContent>
            </w:sdt>
          </w:tr>
          <w:tr w:rsidR="00093BE1" w14:paraId="546FF7B5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6-11-08T00:00:00Z">
                  <w:dateFormat w:val="M/d/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1636EEB3" w14:textId="77777777" w:rsidR="00093BE1" w:rsidRDefault="002E71D9" w:rsidP="002E71D9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11/8/16</w:t>
                    </w:r>
                  </w:p>
                </w:tc>
              </w:sdtContent>
            </w:sdt>
          </w:tr>
        </w:tbl>
        <w:p w14:paraId="667EBACF" w14:textId="77777777" w:rsidR="00093BE1" w:rsidRDefault="00093BE1" w:rsidP="00FA3BE0">
          <w:pPr>
            <w:pStyle w:val="AxureImageParagraph"/>
          </w:pPr>
        </w:p>
        <w:p w14:paraId="26D19229" w14:textId="77777777" w:rsidR="00093BE1" w:rsidRDefault="00093BE1"/>
        <w:p w14:paraId="50E0E524" w14:textId="77777777" w:rsidR="00712696" w:rsidRDefault="00712696"/>
        <w:p w14:paraId="5EC38366" w14:textId="77777777" w:rsidR="00712696" w:rsidRDefault="00712696"/>
        <w:p w14:paraId="0D94BA6C" w14:textId="77777777" w:rsidR="00712696" w:rsidRDefault="00712696"/>
        <w:p w14:paraId="1DC076F6" w14:textId="77777777" w:rsidR="00712696" w:rsidRDefault="00712696"/>
        <w:p w14:paraId="7BA077E8" w14:textId="77777777" w:rsidR="00712696" w:rsidRDefault="00712696"/>
        <w:p w14:paraId="5624F67E" w14:textId="77777777" w:rsidR="00712696" w:rsidRDefault="00712696"/>
        <w:p w14:paraId="63111950" w14:textId="77777777" w:rsidR="00712696" w:rsidRDefault="00712696"/>
        <w:sdt>
          <w:sdtPr>
            <w:alias w:val="Abstract"/>
            <w:id w:val="8276291"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14:paraId="2204EE3A" w14:textId="77777777" w:rsidR="00904913" w:rsidRDefault="002E71D9" w:rsidP="00B75AF4">
              <w:r>
                <w:t xml:space="preserve">The abstract: prototyping for </w:t>
              </w:r>
              <w:proofErr w:type="spellStart"/>
              <w:r>
                <w:t>RosePoem</w:t>
              </w:r>
              <w:proofErr w:type="spellEnd"/>
              <w:r>
                <w:t xml:space="preserve"> flower delivery service in NYC. Contains three prototypes for each page: mobile (portrait phone 320px), tablet (portrait 768px) and desktop (large display 1200px). All prototypes are made using </w:t>
              </w:r>
              <w:proofErr w:type="spellStart"/>
              <w:r>
                <w:t>Axure</w:t>
              </w:r>
              <w:proofErr w:type="spellEnd"/>
              <w:r>
                <w:t xml:space="preserve"> RP v.8.0.</w:t>
              </w:r>
            </w:p>
          </w:sdtContent>
        </w:sdt>
      </w:sdtContent>
    </w:sdt>
    <w:p w14:paraId="02350567" w14:textId="769D121E" w:rsidR="00634D62" w:rsidRDefault="00F41635" w:rsidP="00F41635">
      <w:pPr>
        <w:pStyle w:val="AxureTOCHeading"/>
        <w:jc w:val="left"/>
        <w:rPr>
          <w:b w:val="0"/>
        </w:rPr>
      </w:pPr>
      <w:bookmarkStart w:id="0" w:name="_GoBack"/>
      <w:bookmarkEnd w:id="0"/>
      <w:r>
        <w:rPr>
          <w:b w:val="0"/>
        </w:rPr>
        <w:t xml:space="preserve"> </w:t>
      </w:r>
    </w:p>
    <w:p w14:paraId="471CEBBA" w14:textId="77777777" w:rsidR="004144D0" w:rsidRDefault="00634D62" w:rsidP="00536F6D">
      <w:r>
        <w:br w:type="page"/>
      </w:r>
    </w:p>
    <w:p w14:paraId="3B8C17F6" w14:textId="77777777" w:rsidR="001C4892" w:rsidRDefault="001C4892">
      <w:pPr>
        <w:sectPr w:rsidR="001C4892" w:rsidSect="004F3FB3">
          <w:headerReference w:type="default" r:id="rId10"/>
          <w:footerReference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</w:pPr>
    </w:p>
    <w:p w14:paraId="08801D99" w14:textId="77777777" w:rsidR="001C4892" w:rsidRDefault="00F41635">
      <w:pPr>
        <w:pStyle w:val="AxureHeading1"/>
        <w:keepNext/>
      </w:pPr>
      <w:r>
        <w:lastRenderedPageBreak/>
        <w:t>Pages</w:t>
      </w:r>
    </w:p>
    <w:p w14:paraId="35FC3945" w14:textId="77777777" w:rsidR="001C4892" w:rsidRDefault="00F41635">
      <w:pPr>
        <w:pStyle w:val="AxureHeading2"/>
        <w:keepNext/>
      </w:pPr>
      <w:r>
        <w:t>Page Tree</w:t>
      </w:r>
    </w:p>
    <w:p w14:paraId="282DD8DF" w14:textId="77777777" w:rsidR="001C4892" w:rsidRDefault="00F41635">
      <w:r>
        <w:t>Home</w:t>
      </w:r>
      <w:r>
        <w:br/>
      </w:r>
      <w:r>
        <w:tab/>
        <w:t>About Us</w:t>
      </w:r>
      <w:r>
        <w:br/>
      </w:r>
      <w:r>
        <w:tab/>
        <w:t>Delivery</w:t>
      </w:r>
      <w:r>
        <w:br/>
      </w:r>
      <w:r>
        <w:tab/>
        <w:t>Meaning_of_colors</w:t>
      </w:r>
    </w:p>
    <w:p w14:paraId="01E59D76" w14:textId="77777777" w:rsidR="001C4892" w:rsidRDefault="00F41635">
      <w:pPr>
        <w:pStyle w:val="AxureHeading2"/>
        <w:keepNext/>
      </w:pPr>
      <w:r>
        <w:br w:type="page"/>
      </w:r>
      <w:r>
        <w:lastRenderedPageBreak/>
        <w:t>Home</w:t>
      </w:r>
    </w:p>
    <w:p w14:paraId="60D65F0E" w14:textId="77777777" w:rsidR="001C4892" w:rsidRDefault="00F41635">
      <w:pPr>
        <w:pStyle w:val="AxureHeading3"/>
        <w:keepNext/>
      </w:pPr>
      <w:r>
        <w:t>User Interface</w:t>
      </w:r>
    </w:p>
    <w:p w14:paraId="1B0975DB" w14:textId="77777777" w:rsidR="001C4892" w:rsidRDefault="00F41635">
      <w:pPr>
        <w:pStyle w:val="AxureHeadingBasic"/>
        <w:keepNext/>
      </w:pPr>
      <w:r>
        <w:t>Portrait Phone</w:t>
      </w:r>
    </w:p>
    <w:p w14:paraId="54FB0DE7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52FF0048" wp14:editId="1BBABD79">
            <wp:extent cx="2847975" cy="7315200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2B5D" w14:textId="77777777" w:rsidR="001C4892" w:rsidRDefault="00F41635">
      <w:pPr>
        <w:pStyle w:val="AxureHeadingBasic"/>
        <w:keepNext/>
      </w:pPr>
      <w:r>
        <w:lastRenderedPageBreak/>
        <w:t>Portrait Tablet</w:t>
      </w:r>
    </w:p>
    <w:p w14:paraId="4AF95D76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66039356" wp14:editId="323835EA">
            <wp:extent cx="6172200" cy="7315200"/>
            <wp:effectExtent l="0" t="0" r="0" b="0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4711" w14:textId="77777777" w:rsidR="001C4892" w:rsidRDefault="00F41635">
      <w:pPr>
        <w:pStyle w:val="AxureHeadingBasic"/>
        <w:keepNext/>
      </w:pPr>
      <w:r>
        <w:lastRenderedPageBreak/>
        <w:t>Large Display</w:t>
      </w:r>
    </w:p>
    <w:p w14:paraId="564A30CA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31792C86" wp14:editId="10ADD458">
            <wp:extent cx="4572000" cy="7315200"/>
            <wp:effectExtent l="0" t="0" r="0" b="0"/>
            <wp:docPr id="3" name="AX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9883" w14:textId="77777777" w:rsidR="001C4892" w:rsidRDefault="00F41635">
      <w:pPr>
        <w:pStyle w:val="AxureHeading2"/>
        <w:keepNext/>
      </w:pPr>
      <w:r>
        <w:br w:type="page"/>
      </w:r>
      <w:r>
        <w:lastRenderedPageBreak/>
        <w:t>About Us</w:t>
      </w:r>
    </w:p>
    <w:p w14:paraId="376DBF58" w14:textId="77777777" w:rsidR="001C4892" w:rsidRDefault="00F41635">
      <w:pPr>
        <w:pStyle w:val="AxureHeading3"/>
        <w:keepNext/>
      </w:pPr>
      <w:r>
        <w:t>User Interface</w:t>
      </w:r>
    </w:p>
    <w:p w14:paraId="08526039" w14:textId="77777777" w:rsidR="001C4892" w:rsidRDefault="00F41635">
      <w:pPr>
        <w:pStyle w:val="AxureHeadingBasic"/>
        <w:keepNext/>
      </w:pPr>
      <w:r>
        <w:t>Portrait Phone</w:t>
      </w:r>
    </w:p>
    <w:p w14:paraId="5B422899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77B7E844" wp14:editId="655670A9">
            <wp:extent cx="1933575" cy="7315200"/>
            <wp:effectExtent l="0" t="0" r="0" b="0"/>
            <wp:docPr id="4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50C6" w14:textId="77777777" w:rsidR="001C4892" w:rsidRDefault="00F41635">
      <w:pPr>
        <w:pStyle w:val="AxureHeadingBasic"/>
        <w:keepNext/>
      </w:pPr>
      <w:r>
        <w:lastRenderedPageBreak/>
        <w:t>Portrait Tablet</w:t>
      </w:r>
    </w:p>
    <w:p w14:paraId="1D537195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402CFC41" wp14:editId="18D622EE">
            <wp:extent cx="4600575" cy="7315200"/>
            <wp:effectExtent l="0" t="0" r="0" b="0"/>
            <wp:docPr id="5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16B4" w14:textId="77777777" w:rsidR="001C4892" w:rsidRDefault="00F41635">
      <w:pPr>
        <w:pStyle w:val="AxureHeadingBasic"/>
        <w:keepNext/>
      </w:pPr>
      <w:r>
        <w:lastRenderedPageBreak/>
        <w:t>Large Display</w:t>
      </w:r>
    </w:p>
    <w:p w14:paraId="1A28CC5D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6A06CBB7" wp14:editId="21C221B8">
            <wp:extent cx="6858000" cy="6610350"/>
            <wp:effectExtent l="0" t="0" r="0" b="0"/>
            <wp:docPr id="6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BE83" w14:textId="77777777" w:rsidR="001C4892" w:rsidRDefault="00F41635">
      <w:pPr>
        <w:pStyle w:val="AxureHeading2"/>
        <w:keepNext/>
      </w:pPr>
      <w:r>
        <w:br w:type="page"/>
      </w:r>
      <w:r>
        <w:lastRenderedPageBreak/>
        <w:t>Delivery</w:t>
      </w:r>
    </w:p>
    <w:p w14:paraId="447D804E" w14:textId="77777777" w:rsidR="001C4892" w:rsidRDefault="00F41635">
      <w:pPr>
        <w:pStyle w:val="AxureHeading3"/>
        <w:keepNext/>
      </w:pPr>
      <w:r>
        <w:t>User Interface</w:t>
      </w:r>
    </w:p>
    <w:p w14:paraId="1DB00C93" w14:textId="77777777" w:rsidR="001C4892" w:rsidRDefault="00F41635">
      <w:pPr>
        <w:pStyle w:val="AxureHeadingBasic"/>
        <w:keepNext/>
      </w:pPr>
      <w:r>
        <w:t>Portrait Phone</w:t>
      </w:r>
    </w:p>
    <w:p w14:paraId="05DF2DE3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2F945B73" wp14:editId="698508D1">
            <wp:extent cx="2781300" cy="7315200"/>
            <wp:effectExtent l="0" t="0" r="0" b="0"/>
            <wp:docPr id="7" name="AX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FFB5" w14:textId="77777777" w:rsidR="001C4892" w:rsidRDefault="00F41635">
      <w:pPr>
        <w:pStyle w:val="AxureHeadingBasic"/>
        <w:keepNext/>
      </w:pPr>
      <w:r>
        <w:lastRenderedPageBreak/>
        <w:t>Portrait Tab</w:t>
      </w:r>
      <w:r>
        <w:t>let</w:t>
      </w:r>
    </w:p>
    <w:p w14:paraId="5B319CF7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2FB0230D" wp14:editId="133D7D7F">
            <wp:extent cx="5505450" cy="7315200"/>
            <wp:effectExtent l="0" t="0" r="0" b="0"/>
            <wp:docPr id="8" name="AX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A43F" w14:textId="77777777" w:rsidR="001C4892" w:rsidRDefault="00F41635">
      <w:pPr>
        <w:pStyle w:val="AxureHeadingBasic"/>
        <w:keepNext/>
      </w:pPr>
      <w:r>
        <w:lastRenderedPageBreak/>
        <w:t>Large Display</w:t>
      </w:r>
    </w:p>
    <w:p w14:paraId="052CC9AD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39042776" wp14:editId="6F6AA7CA">
            <wp:extent cx="4857750" cy="7315200"/>
            <wp:effectExtent l="0" t="0" r="0" b="0"/>
            <wp:docPr id="9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9B96" w14:textId="77777777" w:rsidR="001C4892" w:rsidRDefault="00F41635">
      <w:pPr>
        <w:pStyle w:val="AxureHeading2"/>
        <w:keepNext/>
      </w:pPr>
      <w:r>
        <w:br w:type="page"/>
      </w:r>
      <w:r>
        <w:lastRenderedPageBreak/>
        <w:t>Meaning_of_colors</w:t>
      </w:r>
    </w:p>
    <w:p w14:paraId="49FA83A3" w14:textId="77777777" w:rsidR="001C4892" w:rsidRDefault="00F41635">
      <w:pPr>
        <w:pStyle w:val="AxureHeading3"/>
        <w:keepNext/>
      </w:pPr>
      <w:r>
        <w:t>User Interface</w:t>
      </w:r>
    </w:p>
    <w:p w14:paraId="2A98DC42" w14:textId="77777777" w:rsidR="001C4892" w:rsidRDefault="00F41635">
      <w:pPr>
        <w:pStyle w:val="AxureHeadingBasic"/>
        <w:keepNext/>
      </w:pPr>
      <w:r>
        <w:t>Portrait Phone</w:t>
      </w:r>
    </w:p>
    <w:p w14:paraId="454693DD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69B3ECFD" wp14:editId="36978273">
            <wp:extent cx="1428750" cy="7315200"/>
            <wp:effectExtent l="0" t="0" r="0" b="0"/>
            <wp:docPr id="10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4E7E" w14:textId="77777777" w:rsidR="001C4892" w:rsidRDefault="00F41635">
      <w:pPr>
        <w:pStyle w:val="AxureHeadingBasic"/>
        <w:keepNext/>
      </w:pPr>
      <w:r>
        <w:lastRenderedPageBreak/>
        <w:t>Portrait Tablet</w:t>
      </w:r>
    </w:p>
    <w:p w14:paraId="7706FD01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6D7435C3" wp14:editId="1E3F7EB1">
            <wp:extent cx="5724525" cy="7315200"/>
            <wp:effectExtent l="0" t="0" r="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0945" w14:textId="77777777" w:rsidR="001C4892" w:rsidRDefault="00F41635">
      <w:pPr>
        <w:pStyle w:val="AxureHeadingBasic"/>
        <w:keepNext/>
      </w:pPr>
      <w:r>
        <w:lastRenderedPageBreak/>
        <w:t>Large Display</w:t>
      </w:r>
    </w:p>
    <w:p w14:paraId="41E18A49" w14:textId="77777777" w:rsidR="001C4892" w:rsidRDefault="00F41635">
      <w:pPr>
        <w:pStyle w:val="AxureImageParagraph"/>
      </w:pPr>
      <w:r>
        <w:rPr>
          <w:noProof/>
        </w:rPr>
        <w:drawing>
          <wp:inline distT="0" distB="0" distL="0" distR="0" wp14:anchorId="04EC01BB" wp14:editId="6D0B039A">
            <wp:extent cx="6715125" cy="7315200"/>
            <wp:effectExtent l="0" t="0" r="0" b="0"/>
            <wp:docPr id="12" name="AX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F3C8" w14:textId="77777777" w:rsidR="001C4892" w:rsidRDefault="001C4892">
      <w:pPr>
        <w:sectPr w:rsidR="001C4892">
          <w:type w:val="continuous"/>
          <w:pgSz w:w="12240" w:h="15840"/>
          <w:pgMar w:top="720" w:right="720" w:bottom="720" w:left="720" w:header="720" w:footer="432" w:gutter="0"/>
          <w:cols w:space="720"/>
        </w:sectPr>
      </w:pPr>
    </w:p>
    <w:p w14:paraId="2ECEEA4B" w14:textId="77777777" w:rsidR="00000000" w:rsidRDefault="00F41635"/>
    <w:sectPr w:rsidR="00000000" w:rsidSect="004F3FB3">
      <w:headerReference w:type="default" r:id="rId24"/>
      <w:footerReference w:type="default" r:id="rId25"/>
      <w:type w:val="continuous"/>
      <w:pgSz w:w="12240" w:h="15840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7B86E5" w14:textId="77777777" w:rsidR="006D201C" w:rsidRDefault="006D201C" w:rsidP="00093BE1">
      <w:pPr>
        <w:spacing w:before="0" w:after="0"/>
      </w:pPr>
      <w:r>
        <w:separator/>
      </w:r>
    </w:p>
  </w:endnote>
  <w:endnote w:type="continuationSeparator" w:id="0">
    <w:p w14:paraId="6D4B2239" w14:textId="77777777"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14:paraId="2BF99D29" w14:textId="77777777" w:rsidTr="001F050D">
      <w:trPr>
        <w:trHeight w:val="180"/>
      </w:trPr>
      <w:tc>
        <w:tcPr>
          <w:tcW w:w="2214" w:type="pct"/>
        </w:tcPr>
        <w:p w14:paraId="04C9FB48" w14:textId="77777777"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14:paraId="53B9A24A" w14:textId="77777777"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F41635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14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14:paraId="1393E660" w14:textId="77777777" w:rsidR="004852C3" w:rsidRDefault="004852C3">
          <w:pPr>
            <w:pStyle w:val="Footer"/>
          </w:pPr>
        </w:p>
      </w:tc>
    </w:tr>
    <w:tr w:rsidR="004852C3" w14:paraId="2432EEC1" w14:textId="77777777" w:rsidTr="001F050D">
      <w:tc>
        <w:tcPr>
          <w:tcW w:w="2214" w:type="pct"/>
        </w:tcPr>
        <w:p w14:paraId="220EEEC9" w14:textId="77777777"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14:paraId="31EB5409" w14:textId="77777777"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14:paraId="2C03ADE5" w14:textId="77777777" w:rsidR="004852C3" w:rsidRDefault="004852C3">
          <w:pPr>
            <w:pStyle w:val="Footer"/>
          </w:pPr>
        </w:p>
      </w:tc>
    </w:tr>
  </w:tbl>
  <w:p w14:paraId="50FE1D4E" w14:textId="77777777" w:rsidR="004852C3" w:rsidRDefault="004852C3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14:paraId="0A930F49" w14:textId="77777777" w:rsidTr="001F050D">
      <w:trPr>
        <w:trHeight w:val="180"/>
      </w:trPr>
      <w:tc>
        <w:tcPr>
          <w:tcW w:w="2214" w:type="pct"/>
        </w:tcPr>
        <w:p w14:paraId="05408DCC" w14:textId="77777777"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14:paraId="188C6F14" w14:textId="77777777"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14:paraId="5E8E0CEF" w14:textId="77777777" w:rsidR="004852C3" w:rsidRDefault="004852C3">
          <w:pPr>
            <w:pStyle w:val="Footer"/>
          </w:pPr>
        </w:p>
      </w:tc>
    </w:tr>
    <w:tr w:rsidR="004852C3" w14:paraId="7E8BE4EB" w14:textId="77777777" w:rsidTr="001F050D">
      <w:tc>
        <w:tcPr>
          <w:tcW w:w="2214" w:type="pct"/>
        </w:tcPr>
        <w:p w14:paraId="46BE0A8F" w14:textId="77777777"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14:paraId="03A7DBC8" w14:textId="77777777"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14:paraId="59A7343D" w14:textId="77777777" w:rsidR="004852C3" w:rsidRDefault="004852C3">
          <w:pPr>
            <w:pStyle w:val="Footer"/>
          </w:pPr>
        </w:p>
      </w:tc>
    </w:tr>
  </w:tbl>
  <w:p w14:paraId="57DA06A1" w14:textId="77777777"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960C47" w14:textId="77777777"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14:paraId="49A1F0A1" w14:textId="77777777"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14:paraId="7F617BE2" w14:textId="77777777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14:paraId="4AAD8F5B" w14:textId="77777777"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14:paraId="59DA8788" w14:textId="77777777" w:rsidR="00557485" w:rsidRDefault="00557485" w:rsidP="00775200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14:paraId="1F2AE470" w14:textId="77777777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-2100861273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14:paraId="7041962B" w14:textId="77777777"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14:paraId="4B8A570E" w14:textId="77777777"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0F6424"/>
    <w:multiLevelType w:val="multilevel"/>
    <w:tmpl w:val="0800571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9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459E73AB"/>
    <w:multiLevelType w:val="multilevel"/>
    <w:tmpl w:val="62DC1CE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3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7"/>
  </w:num>
  <w:num w:numId="2">
    <w:abstractNumId w:val="9"/>
  </w:num>
  <w:num w:numId="3">
    <w:abstractNumId w:val="8"/>
  </w:num>
  <w:num w:numId="4">
    <w:abstractNumId w:val="12"/>
  </w:num>
  <w:num w:numId="5">
    <w:abstractNumId w:val="3"/>
  </w:num>
  <w:num w:numId="6">
    <w:abstractNumId w:val="6"/>
  </w:num>
  <w:num w:numId="7">
    <w:abstractNumId w:val="10"/>
  </w:num>
  <w:num w:numId="8">
    <w:abstractNumId w:val="13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4892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2E71D9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5AF4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1635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5B4B0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endnotes" Target="endnotes.xm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header" Target="header2.xml"/><Relationship Id="rId25" Type="http://schemas.openxmlformats.org/officeDocument/2006/relationships/footer" Target="footer2.xml"/><Relationship Id="rId26" Type="http://schemas.openxmlformats.org/officeDocument/2006/relationships/fontTable" Target="fontTable.xml"/><Relationship Id="rId27" Type="http://schemas.openxmlformats.org/officeDocument/2006/relationships/glossaryDocument" Target="glossary/document.xml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microsoft.com/office/2007/relationships/stylesWithEffects" Target="stylesWithEffect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2016-11-08T00:00:00</PublishDate>
  <Abstract>The abstract: prototyping for RosePoem flower delivery service in NYC. Contains three prototypes for each page: mobile (portrait phone 320px), tablet (portrait 768px) and desktop (large display 1200px). All prototypes are made using Axure RP v.8.0.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F19ED0-0DAD-1B43-B878-9223961F1C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\Users\nick.hunt\AppData\Local\Temp\315c31ec-09d6-49e5-9158-2e9e98120a01.dot</Template>
  <TotalTime>8</TotalTime>
  <Pages>14</Pages>
  <Words>107</Words>
  <Characters>611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717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subject>RosePoem Flower Delivery</dc:subject>
  <dc:creator>Irina Lobova</dc:creator>
  <cp:lastModifiedBy>Irina</cp:lastModifiedBy>
  <cp:revision>7</cp:revision>
  <cp:lastPrinted>2010-09-03T00:33:00Z</cp:lastPrinted>
  <dcterms:created xsi:type="dcterms:W3CDTF">2010-09-03T21:47:00Z</dcterms:created>
  <dcterms:modified xsi:type="dcterms:W3CDTF">2017-01-21T15:54:00Z</dcterms:modified>
</cp:coreProperties>
</file>